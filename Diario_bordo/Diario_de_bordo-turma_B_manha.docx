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Ttulo10"/>
                                    </w:pPr>
                                    <w:r>
                                      <w:t>Diário de bordo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7717F">
                                    <w:pPr>
                                      <w:pStyle w:val="Subttulo1"/>
                                    </w:pPr>
                                    <w:r>
                                      <w:t xml:space="preserve">Turma </w:t>
                                    </w:r>
                                    <w:r w:rsidR="005A25FD">
                                      <w:t xml:space="preserve">B </w:t>
                                    </w:r>
                                    <w:r>
                                      <w:t xml:space="preserve">– </w:t>
                                    </w:r>
                                    <w:r w:rsidR="005A25FD">
                                      <w:t>CodeXP</w:t>
                                    </w:r>
                                    <w:r w:rsidR="001A04E6">
                                      <w:t xml:space="preserve"> – Manhã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Ttulo10"/>
                              </w:pPr>
                              <w:r>
                                <w:t>Diário de bordo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7717F">
                              <w:pPr>
                                <w:pStyle w:val="Subttulo1"/>
                              </w:pPr>
                              <w:r>
                                <w:t xml:space="preserve">Turma </w:t>
                              </w:r>
                              <w:r w:rsidR="005A25FD">
                                <w:t xml:space="preserve">B </w:t>
                              </w:r>
                              <w:r>
                                <w:t xml:space="preserve">– </w:t>
                              </w:r>
                              <w:r w:rsidR="005A25FD">
                                <w:t>CodeXP</w:t>
                              </w:r>
                              <w:r w:rsidR="001A04E6">
                                <w:t xml:space="preserve"> – Manhã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4507E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4507E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0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Pr="00B25185" w:rsidRDefault="007C7D98" w:rsidP="00544BBD">
              <w:pPr>
                <w:pStyle w:val="Ttulo"/>
              </w:pPr>
              <w:r w:rsidRPr="00026A3F">
                <w:t>S</w:t>
              </w:r>
              <w:r w:rsidRPr="00B25185">
                <w:t>umário</w:t>
              </w:r>
            </w:p>
            <w:p w:rsidR="00B25185" w:rsidRPr="00B25185" w:rsidRDefault="00DE3EA9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r w:rsidRPr="00B25185">
                <w:rPr>
                  <w:b w:val="0"/>
                  <w:color w:val="7030A0"/>
                </w:rPr>
                <w:fldChar w:fldCharType="begin"/>
              </w:r>
              <w:r w:rsidRPr="00B25185">
                <w:rPr>
                  <w:b w:val="0"/>
                  <w:color w:val="7030A0"/>
                </w:rPr>
                <w:instrText xml:space="preserve"> TOC \o "1-2" </w:instrText>
              </w:r>
              <w:r w:rsidR="00674BE9" w:rsidRPr="00B25185">
                <w:rPr>
                  <w:b w:val="0"/>
                  <w:color w:val="7030A0"/>
                </w:rPr>
                <w:instrText xml:space="preserve">\n "2-2" </w:instrText>
              </w:r>
              <w:r w:rsidRPr="00B25185">
                <w:rPr>
                  <w:b w:val="0"/>
                  <w:color w:val="7030A0"/>
                </w:rPr>
                <w:instrText xml:space="preserve">\h \z \u </w:instrText>
              </w:r>
              <w:r w:rsidRPr="00B25185">
                <w:rPr>
                  <w:b w:val="0"/>
                  <w:color w:val="7030A0"/>
                </w:rPr>
                <w:fldChar w:fldCharType="separate"/>
              </w:r>
              <w:hyperlink w:anchor="_Toc22373176" w:history="1">
                <w:r w:rsidR="00B25185" w:rsidRPr="00B25185">
                  <w:rPr>
                    <w:rStyle w:val="Hyperlink"/>
                    <w:noProof/>
                    <w:color w:val="7030A0"/>
                  </w:rPr>
                  <w:t>Resumo</w:t>
                </w:r>
                <w:r w:rsidR="00B25185" w:rsidRPr="00B25185">
                  <w:rPr>
                    <w:noProof/>
                    <w:webHidden/>
                    <w:color w:val="7030A0"/>
                  </w:rPr>
                  <w:tab/>
                </w:r>
                <w:r w:rsidR="00B25185" w:rsidRPr="00B25185">
                  <w:rPr>
                    <w:noProof/>
                    <w:webHidden/>
                    <w:color w:val="7030A0"/>
                  </w:rPr>
                  <w:fldChar w:fldCharType="begin"/>
                </w:r>
                <w:r w:rsidR="00B25185" w:rsidRPr="00B25185">
                  <w:rPr>
                    <w:noProof/>
                    <w:webHidden/>
                    <w:color w:val="7030A0"/>
                  </w:rPr>
                  <w:instrText xml:space="preserve"> PAGEREF _Toc22373176 \h </w:instrText>
                </w:r>
                <w:r w:rsidR="00B25185" w:rsidRPr="00B25185">
                  <w:rPr>
                    <w:noProof/>
                    <w:webHidden/>
                    <w:color w:val="7030A0"/>
                  </w:rPr>
                </w:r>
                <w:r w:rsidR="00B25185" w:rsidRPr="00B25185">
                  <w:rPr>
                    <w:noProof/>
                    <w:webHidden/>
                    <w:color w:val="7030A0"/>
                  </w:rPr>
                  <w:fldChar w:fldCharType="separate"/>
                </w:r>
                <w:r w:rsidR="00B25185" w:rsidRPr="00B25185">
                  <w:rPr>
                    <w:noProof/>
                    <w:webHidden/>
                    <w:color w:val="7030A0"/>
                  </w:rPr>
                  <w:t>2</w:t>
                </w:r>
                <w:r w:rsidR="00B25185" w:rsidRPr="00B25185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B25185" w:rsidRPr="00B25185" w:rsidRDefault="00B2518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2373177" w:history="1">
                <w:r w:rsidRPr="00B25185">
                  <w:rPr>
                    <w:rStyle w:val="Hyperlink"/>
                    <w:noProof/>
                    <w:color w:val="7030A0"/>
                  </w:rPr>
                  <w:t>Objetivos</w:t>
                </w:r>
              </w:hyperlink>
            </w:p>
            <w:p w:rsidR="00B25185" w:rsidRPr="00B25185" w:rsidRDefault="00B2518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2373178" w:history="1">
                <w:r w:rsidRPr="00B25185">
                  <w:rPr>
                    <w:rStyle w:val="Hyperlink"/>
                    <w:noProof/>
                    <w:color w:val="7030A0"/>
                  </w:rPr>
                  <w:t>Descrição do projeto</w:t>
                </w:r>
              </w:hyperlink>
            </w:p>
            <w:p w:rsidR="00B25185" w:rsidRPr="00B25185" w:rsidRDefault="00B2518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2373179" w:history="1">
                <w:r w:rsidRPr="00B25185">
                  <w:rPr>
                    <w:rStyle w:val="Hyperlink"/>
                    <w:noProof/>
                    <w:color w:val="7030A0"/>
                  </w:rPr>
                  <w:t>Resumo do projeto</w:t>
                </w:r>
              </w:hyperlink>
            </w:p>
            <w:p w:rsidR="00B25185" w:rsidRPr="00B25185" w:rsidRDefault="00B25185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2373180" w:history="1">
                <w:r w:rsidRPr="00B25185">
                  <w:rPr>
                    <w:rStyle w:val="Hyperlink"/>
                    <w:noProof/>
                    <w:color w:val="7030A0"/>
                  </w:rPr>
                  <w:t>Sprint 2</w:t>
                </w:r>
                <w:r w:rsidRPr="00B25185">
                  <w:rPr>
                    <w:noProof/>
                    <w:webHidden/>
                    <w:color w:val="7030A0"/>
                  </w:rPr>
                  <w:tab/>
                </w:r>
                <w:r w:rsidRPr="00B25185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B25185">
                  <w:rPr>
                    <w:noProof/>
                    <w:webHidden/>
                    <w:color w:val="7030A0"/>
                  </w:rPr>
                  <w:instrText xml:space="preserve"> PAGEREF _Toc22373180 \h </w:instrText>
                </w:r>
                <w:r w:rsidRPr="00B25185">
                  <w:rPr>
                    <w:noProof/>
                    <w:webHidden/>
                    <w:color w:val="7030A0"/>
                  </w:rPr>
                </w:r>
                <w:r w:rsidRPr="00B25185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B25185">
                  <w:rPr>
                    <w:noProof/>
                    <w:webHidden/>
                    <w:color w:val="7030A0"/>
                  </w:rPr>
                  <w:t>3</w:t>
                </w:r>
                <w:r w:rsidRPr="00B25185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B25185" w:rsidRPr="00B25185" w:rsidRDefault="00B2518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2373181" w:history="1">
                <w:r w:rsidRPr="00B25185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B25185" w:rsidRPr="00B25185" w:rsidRDefault="00B2518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2373182" w:history="1">
                <w:r w:rsidRPr="00B25185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B25185" w:rsidRPr="00B25185" w:rsidRDefault="00B25185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2373183" w:history="1">
                <w:r w:rsidRPr="00B25185">
                  <w:rPr>
                    <w:rStyle w:val="Hyperlink"/>
                    <w:noProof/>
                    <w:color w:val="7030A0"/>
                    <w:lang w:val="en-US"/>
                  </w:rPr>
                  <w:t>Sprint 3</w:t>
                </w:r>
                <w:r w:rsidRPr="00B25185">
                  <w:rPr>
                    <w:noProof/>
                    <w:webHidden/>
                    <w:color w:val="7030A0"/>
                  </w:rPr>
                  <w:tab/>
                </w:r>
                <w:r w:rsidRPr="00B25185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B25185">
                  <w:rPr>
                    <w:noProof/>
                    <w:webHidden/>
                    <w:color w:val="7030A0"/>
                  </w:rPr>
                  <w:instrText xml:space="preserve"> PAGEREF _Toc22373183 \h </w:instrText>
                </w:r>
                <w:r w:rsidRPr="00B25185">
                  <w:rPr>
                    <w:noProof/>
                    <w:webHidden/>
                    <w:color w:val="7030A0"/>
                  </w:rPr>
                </w:r>
                <w:r w:rsidRPr="00B25185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B25185">
                  <w:rPr>
                    <w:noProof/>
                    <w:webHidden/>
                    <w:color w:val="7030A0"/>
                  </w:rPr>
                  <w:t>5</w:t>
                </w:r>
                <w:r w:rsidRPr="00B25185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B25185" w:rsidRPr="00B25185" w:rsidRDefault="00B2518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2373184" w:history="1">
                <w:r w:rsidRPr="00B25185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B25185" w:rsidRPr="00B25185" w:rsidRDefault="00B2518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2373185" w:history="1">
                <w:r w:rsidRPr="00B25185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B25185" w:rsidRPr="00B25185" w:rsidRDefault="00B25185">
              <w:pPr>
                <w:pStyle w:val="Sumrio1"/>
                <w:rPr>
                  <w:b w:val="0"/>
                  <w:noProof/>
                  <w:color w:val="7030A0"/>
                  <w:sz w:val="22"/>
                  <w:szCs w:val="22"/>
                </w:rPr>
              </w:pPr>
              <w:hyperlink w:anchor="_Toc22373186" w:history="1">
                <w:r w:rsidRPr="00B25185">
                  <w:rPr>
                    <w:rStyle w:val="Hyperlink"/>
                    <w:noProof/>
                    <w:color w:val="7030A0"/>
                  </w:rPr>
                  <w:t>Sprint 4</w:t>
                </w:r>
                <w:r w:rsidRPr="00B25185">
                  <w:rPr>
                    <w:noProof/>
                    <w:webHidden/>
                    <w:color w:val="7030A0"/>
                  </w:rPr>
                  <w:tab/>
                </w:r>
                <w:r w:rsidRPr="00B25185">
                  <w:rPr>
                    <w:noProof/>
                    <w:webHidden/>
                    <w:color w:val="7030A0"/>
                  </w:rPr>
                  <w:fldChar w:fldCharType="begin"/>
                </w:r>
                <w:r w:rsidRPr="00B25185">
                  <w:rPr>
                    <w:noProof/>
                    <w:webHidden/>
                    <w:color w:val="7030A0"/>
                  </w:rPr>
                  <w:instrText xml:space="preserve"> PAGEREF _Toc22373186 \h </w:instrText>
                </w:r>
                <w:r w:rsidRPr="00B25185">
                  <w:rPr>
                    <w:noProof/>
                    <w:webHidden/>
                    <w:color w:val="7030A0"/>
                  </w:rPr>
                </w:r>
                <w:r w:rsidRPr="00B25185">
                  <w:rPr>
                    <w:noProof/>
                    <w:webHidden/>
                    <w:color w:val="7030A0"/>
                  </w:rPr>
                  <w:fldChar w:fldCharType="separate"/>
                </w:r>
                <w:r w:rsidRPr="00B25185">
                  <w:rPr>
                    <w:noProof/>
                    <w:webHidden/>
                    <w:color w:val="7030A0"/>
                  </w:rPr>
                  <w:t>7</w:t>
                </w:r>
                <w:r w:rsidRPr="00B25185">
                  <w:rPr>
                    <w:noProof/>
                    <w:webHidden/>
                    <w:color w:val="7030A0"/>
                  </w:rPr>
                  <w:fldChar w:fldCharType="end"/>
                </w:r>
              </w:hyperlink>
            </w:p>
            <w:p w:rsidR="00B25185" w:rsidRPr="00B25185" w:rsidRDefault="00B2518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2373187" w:history="1">
                <w:r w:rsidRPr="00B25185">
                  <w:rPr>
                    <w:rStyle w:val="Hyperlink"/>
                    <w:noProof/>
                    <w:color w:val="7030A0"/>
                  </w:rPr>
                  <w:t>Semana 1</w:t>
                </w:r>
              </w:hyperlink>
            </w:p>
            <w:p w:rsidR="00B25185" w:rsidRPr="00B25185" w:rsidRDefault="00B2518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2373188" w:history="1">
                <w:r w:rsidRPr="00B25185">
                  <w:rPr>
                    <w:rStyle w:val="Hyperlink"/>
                    <w:noProof/>
                    <w:color w:val="7030A0"/>
                  </w:rPr>
                  <w:t>Semana 2</w:t>
                </w:r>
              </w:hyperlink>
            </w:p>
            <w:p w:rsidR="00B25185" w:rsidRPr="00B25185" w:rsidRDefault="00B2518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2373189" w:history="1">
                <w:r w:rsidRPr="00B25185">
                  <w:rPr>
                    <w:rStyle w:val="Hyperlink"/>
                    <w:noProof/>
                    <w:color w:val="7030A0"/>
                  </w:rPr>
                  <w:t>Semana 3</w:t>
                </w:r>
              </w:hyperlink>
            </w:p>
            <w:p w:rsidR="00B25185" w:rsidRPr="00B25185" w:rsidRDefault="00B2518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2373190" w:history="1">
                <w:r w:rsidRPr="00B25185">
                  <w:rPr>
                    <w:rStyle w:val="Hyperlink"/>
                    <w:noProof/>
                    <w:color w:val="7030A0"/>
                  </w:rPr>
                  <w:t>Semana 4</w:t>
                </w:r>
              </w:hyperlink>
            </w:p>
            <w:p w:rsidR="00B25185" w:rsidRPr="00B25185" w:rsidRDefault="00B2518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2373191" w:history="1">
                <w:r w:rsidRPr="00B25185">
                  <w:rPr>
                    <w:rStyle w:val="Hyperlink"/>
                    <w:noProof/>
                    <w:color w:val="7030A0"/>
                  </w:rPr>
                  <w:t>Semana 5</w:t>
                </w:r>
              </w:hyperlink>
            </w:p>
            <w:p w:rsidR="00B25185" w:rsidRPr="00B25185" w:rsidRDefault="00B25185">
              <w:pPr>
                <w:pStyle w:val="Sumrio2"/>
                <w:rPr>
                  <w:noProof/>
                  <w:color w:val="7030A0"/>
                  <w:szCs w:val="22"/>
                </w:rPr>
              </w:pPr>
              <w:hyperlink w:anchor="_Toc22373192" w:history="1">
                <w:r w:rsidRPr="00B25185">
                  <w:rPr>
                    <w:rStyle w:val="Hyperlink"/>
                    <w:noProof/>
                    <w:color w:val="7030A0"/>
                  </w:rPr>
                  <w:t>Semana 6</w:t>
                </w:r>
              </w:hyperlink>
            </w:p>
            <w:p w:rsidR="00DA19B6" w:rsidRDefault="00DE3EA9">
              <w:r w:rsidRPr="00B25185">
                <w:rPr>
                  <w:b/>
                  <w:color w:val="7030A0"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DA19B6" w:rsidRDefault="0001427C">
      <w:pPr>
        <w:pStyle w:val="cabealho1"/>
      </w:pPr>
      <w:bookmarkStart w:id="1" w:name="_Toc22373176"/>
      <w:r>
        <w:lastRenderedPageBreak/>
        <w:t>Resumo</w:t>
      </w:r>
      <w:bookmarkEnd w:id="1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2" w:name="_Toc22373177"/>
      <w:r>
        <w:t>Objetivos</w:t>
      </w:r>
      <w:bookmarkEnd w:id="2"/>
    </w:p>
    <w:p w:rsidR="00DA19B6" w:rsidRDefault="00031B62" w:rsidP="00F1671D">
      <w:pPr>
        <w:ind w:firstLine="720"/>
        <w:jc w:val="both"/>
      </w:pPr>
      <w:r>
        <w:t xml:space="preserve">Este relatório tem como objetivo descrever as atividades realizadas pela mentoria no período de uma semana em suporte aos grupos que desenvolvem os projetos do curso </w:t>
      </w:r>
      <w:r w:rsidR="00E77890">
        <w:t>CodeXP</w:t>
      </w:r>
      <w:r>
        <w:t xml:space="preserve"> da Escola SENAI de Informática.</w:t>
      </w:r>
    </w:p>
    <w:p w:rsidR="004A0592" w:rsidRDefault="004A0592"/>
    <w:p w:rsidR="00DA19B6" w:rsidRDefault="0001427C" w:rsidP="00E53FF8">
      <w:pPr>
        <w:pStyle w:val="cabealho2"/>
      </w:pPr>
      <w:bookmarkStart w:id="3" w:name="_Toc22373178"/>
      <w:r>
        <w:t xml:space="preserve">Descrição do </w:t>
      </w:r>
      <w:r w:rsidR="00952E23">
        <w:t>projeto</w:t>
      </w:r>
      <w:bookmarkEnd w:id="3"/>
    </w:p>
    <w:p w:rsidR="00DA19B6" w:rsidRDefault="00031B62" w:rsidP="00F1671D">
      <w:pPr>
        <w:ind w:firstLine="720"/>
        <w:jc w:val="both"/>
      </w:pPr>
      <w:r>
        <w:t>A mentoria tem como objetivo auxiliar os alunos no desenvolvimento dos projetos, seja tecnicamente ou na gestão, além de prestar suporte aos professores responsáveis pela turma.</w:t>
      </w:r>
    </w:p>
    <w:p w:rsidR="00DA19B6" w:rsidRDefault="0001427C">
      <w:pPr>
        <w:pStyle w:val="cabealho2"/>
      </w:pPr>
      <w:bookmarkStart w:id="4" w:name="_Toc22373179"/>
      <w:r>
        <w:t xml:space="preserve">Resumo </w:t>
      </w:r>
      <w:r w:rsidR="00952E23">
        <w:t>do projeto</w:t>
      </w:r>
      <w:bookmarkEnd w:id="4"/>
    </w:p>
    <w:p w:rsidR="008A7F37" w:rsidRDefault="00031B62" w:rsidP="00F1671D">
      <w:pPr>
        <w:ind w:firstLine="720"/>
        <w:jc w:val="both"/>
      </w:pPr>
      <w:r>
        <w:t>Diariamente os mentores fazem reuniões com os grupos</w:t>
      </w:r>
      <w:r w:rsidR="001B3099">
        <w:t>, pontuando</w:t>
      </w:r>
      <w:r>
        <w:t xml:space="preserve"> </w:t>
      </w:r>
      <w:r w:rsidR="001B3099">
        <w:t>o que foi possível ser produzido no dia anterior e alinhando o que está planejado para ser feito no decorrer do dia atual.</w:t>
      </w:r>
    </w:p>
    <w:p w:rsidR="00CD0280" w:rsidRDefault="00CD0280" w:rsidP="00F1671D">
      <w:pPr>
        <w:ind w:firstLine="720"/>
        <w:jc w:val="both"/>
      </w:pPr>
      <w:r>
        <w:t>Além disso, durante as aulas oferecem auxílio para sanar dúvidas e ajudar os alunos que demonstram dificuldades.</w:t>
      </w:r>
    </w:p>
    <w:p w:rsidR="001B3099" w:rsidRDefault="001B3099" w:rsidP="00F1671D">
      <w:pPr>
        <w:ind w:firstLine="720"/>
        <w:jc w:val="both"/>
      </w:pPr>
      <w:r>
        <w:t>Ao final de cada semana, é gerado um relatório com todas estas informações resumidas.</w:t>
      </w:r>
    </w:p>
    <w:p w:rsidR="008A7F37" w:rsidRDefault="008A7F37">
      <w:r>
        <w:br w:type="page"/>
      </w:r>
    </w:p>
    <w:p w:rsidR="00DA19B6" w:rsidRPr="007F143F" w:rsidRDefault="00F566A4">
      <w:pPr>
        <w:pStyle w:val="cabealho1"/>
      </w:pPr>
      <w:bookmarkStart w:id="5" w:name="_Toc22373180"/>
      <w:r w:rsidRPr="007F143F">
        <w:lastRenderedPageBreak/>
        <w:t xml:space="preserve">Sprint </w:t>
      </w:r>
      <w:r w:rsidR="00F47DA3" w:rsidRPr="007F143F">
        <w:t>2</w:t>
      </w:r>
      <w:bookmarkEnd w:id="5"/>
    </w:p>
    <w:p w:rsidR="00DA19B6" w:rsidRPr="00F47DA3" w:rsidRDefault="00F47DA3" w:rsidP="00F1671D">
      <w:pPr>
        <w:ind w:firstLine="720"/>
        <w:jc w:val="both"/>
      </w:pPr>
      <w:r w:rsidRPr="00F47DA3">
        <w:t>A sprint 2 compreende Design e Meto</w:t>
      </w:r>
      <w:r>
        <w:t>dologia.</w:t>
      </w:r>
    </w:p>
    <w:p w:rsidR="00F566A4" w:rsidRPr="00F47DA3" w:rsidRDefault="00F566A4"/>
    <w:p w:rsidR="00F566A4" w:rsidRPr="00622232" w:rsidRDefault="00F566A4" w:rsidP="00622232">
      <w:pPr>
        <w:pStyle w:val="cabealho2"/>
      </w:pPr>
      <w:bookmarkStart w:id="6" w:name="_Toc22373181"/>
      <w:r>
        <w:t xml:space="preserve">Semana </w:t>
      </w:r>
      <w:r w:rsidR="00EA199C">
        <w:t>1</w:t>
      </w:r>
      <w:bookmarkEnd w:id="6"/>
    </w:p>
    <w:p w:rsidR="009A3F87" w:rsidRDefault="00EA199C" w:rsidP="00F1671D">
      <w:pPr>
        <w:ind w:firstLine="720"/>
        <w:jc w:val="both"/>
      </w:pPr>
      <w:r w:rsidRPr="00EA199C">
        <w:t>Este relatório reúne as atividades acompanhadas durante a semana 1 da sprint 2 do curso CodeXP – turma B.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F566A4" w:rsidRDefault="00F566A4" w:rsidP="00622232">
      <w:pPr>
        <w:pStyle w:val="cabealho3"/>
      </w:pPr>
      <w:r>
        <w:t xml:space="preserve">Resumo da semana </w:t>
      </w:r>
      <w:r w:rsidR="00EA199C">
        <w:t>1</w:t>
      </w:r>
    </w:p>
    <w:p w:rsidR="002870EA" w:rsidRDefault="007F143F" w:rsidP="00F1671D">
      <w:pPr>
        <w:ind w:firstLine="720"/>
        <w:jc w:val="both"/>
      </w:pPr>
      <w:r>
        <w:t xml:space="preserve">Durante a semana os alunos tiveram aulas conceituais sobre </w:t>
      </w:r>
      <w:r w:rsidR="00692085">
        <w:t>B</w:t>
      </w:r>
      <w:r>
        <w:t>riefing, Trello, Brainstorm e Design Thinking, além de Adobe XD.</w:t>
      </w:r>
    </w:p>
    <w:p w:rsidR="007F143F" w:rsidRDefault="007F143F" w:rsidP="00F1671D">
      <w:pPr>
        <w:ind w:firstLine="720"/>
        <w:jc w:val="both"/>
      </w:pPr>
      <w:r>
        <w:t>Com estes conceitos, puderam iniciar o projeto solicitado pela empresa Linx, após o recebimento dos escopos que se resumem a dois sistemas: marmitas gourmet e ofertas de produtos.</w:t>
      </w:r>
    </w:p>
    <w:p w:rsidR="000C19DE" w:rsidRDefault="000C19DE" w:rsidP="00F1671D">
      <w:pPr>
        <w:ind w:firstLine="720"/>
        <w:jc w:val="both"/>
      </w:pPr>
      <w:r>
        <w:t xml:space="preserve">Em seguida houve a imersão da empresa, para que os alunos pudessem conhece-la e entender seus objetivos. Com isto e a proposta dos projetos, os grupos </w:t>
      </w:r>
      <w:r w:rsidR="00D114F1">
        <w:t>listaram</w:t>
      </w:r>
      <w:r>
        <w:t xml:space="preserve"> questões pertinentes e levaram à empresa na reunião.</w:t>
      </w:r>
    </w:p>
    <w:p w:rsidR="007F143F" w:rsidRDefault="007F143F" w:rsidP="00F1671D">
      <w:pPr>
        <w:ind w:firstLine="720"/>
        <w:jc w:val="both"/>
      </w:pPr>
      <w:r>
        <w:t xml:space="preserve">Foi trabalhada a criação da identidade visual de cada grupo, bem como a paleta de cores utilizada, </w:t>
      </w:r>
      <w:r w:rsidR="000C19DE">
        <w:t xml:space="preserve">proto-persona, proto-jornada, </w:t>
      </w:r>
      <w:r>
        <w:t>o nome do projeto e o logotipo.</w:t>
      </w:r>
    </w:p>
    <w:p w:rsidR="00D00ED8" w:rsidRDefault="00D00ED8">
      <w:pPr>
        <w:rPr>
          <w:lang w:eastAsia="en-US"/>
        </w:rPr>
      </w:pPr>
    </w:p>
    <w:p w:rsidR="00D00ED8" w:rsidRDefault="00E53FF8" w:rsidP="00622232">
      <w:pPr>
        <w:pStyle w:val="cabealho3"/>
      </w:pPr>
      <w:r>
        <w:t>Feedback</w:t>
      </w:r>
    </w:p>
    <w:p w:rsidR="00D00ED8" w:rsidRDefault="00877E45" w:rsidP="00F1671D">
      <w:pPr>
        <w:ind w:firstLine="720"/>
        <w:jc w:val="both"/>
      </w:pPr>
      <w:r>
        <w:t xml:space="preserve">A divisão </w:t>
      </w:r>
      <w:r w:rsidR="00C16831">
        <w:t>da monitoria observando as características pessoais conciliando com a necessidade das turmas (A e B) foi interessante, pois visa contribuir da melhor forma possível para os alunos e professores.</w:t>
      </w:r>
    </w:p>
    <w:p w:rsidR="002527E0" w:rsidRDefault="002527E0" w:rsidP="00F1671D">
      <w:pPr>
        <w:ind w:firstLine="720"/>
        <w:jc w:val="both"/>
      </w:pPr>
      <w:r>
        <w:t>A experiência também foi muito agradável, sem algum problema e a turma demonstrou contentamento em ter mais uma pessoa para auxiliar.</w:t>
      </w:r>
    </w:p>
    <w:p w:rsidR="00D00ED8" w:rsidRDefault="00D00ED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Default="00E53FF8">
      <w:pPr>
        <w:rPr>
          <w:lang w:eastAsia="en-US"/>
        </w:rPr>
      </w:pPr>
    </w:p>
    <w:p w:rsidR="00E53FF8" w:rsidRPr="00622232" w:rsidRDefault="00E53FF8" w:rsidP="00E53FF8">
      <w:pPr>
        <w:pStyle w:val="cabealho2"/>
      </w:pPr>
      <w:bookmarkStart w:id="7" w:name="_Toc22373182"/>
      <w:r>
        <w:lastRenderedPageBreak/>
        <w:t xml:space="preserve">Semana </w:t>
      </w:r>
      <w:r w:rsidR="002F164D">
        <w:t>2</w:t>
      </w:r>
      <w:bookmarkEnd w:id="7"/>
    </w:p>
    <w:p w:rsidR="00E53FF8" w:rsidRDefault="00E53FF8" w:rsidP="00F1671D">
      <w:pPr>
        <w:ind w:firstLine="720"/>
        <w:jc w:val="both"/>
      </w:pPr>
      <w:r>
        <w:t xml:space="preserve">Este relatório reúne as atividades acompanhadas durante a semana </w:t>
      </w:r>
      <w:r w:rsidR="002F164D">
        <w:t>2</w:t>
      </w:r>
      <w:r>
        <w:t xml:space="preserve"> </w:t>
      </w:r>
      <w:r w:rsidR="00511856">
        <w:t xml:space="preserve">da sprint 2 </w:t>
      </w:r>
      <w:r>
        <w:t>do curso CodeXP – turma B.</w:t>
      </w:r>
    </w:p>
    <w:p w:rsidR="00E53FF8" w:rsidRDefault="00E53FF8" w:rsidP="00E53FF8">
      <w:pPr>
        <w:rPr>
          <w:lang w:eastAsia="en-US"/>
        </w:rPr>
      </w:pPr>
    </w:p>
    <w:p w:rsidR="00E53FF8" w:rsidRDefault="00E53FF8" w:rsidP="00E53FF8">
      <w:pPr>
        <w:pStyle w:val="cabealho3"/>
      </w:pPr>
      <w:r>
        <w:t xml:space="preserve">Resumo da semana </w:t>
      </w:r>
      <w:r w:rsidR="002F164D">
        <w:t>2</w:t>
      </w:r>
    </w:p>
    <w:p w:rsidR="00E53FF8" w:rsidRDefault="00E53FF8" w:rsidP="00F1671D">
      <w:pPr>
        <w:ind w:firstLine="720"/>
        <w:jc w:val="both"/>
      </w:pPr>
      <w:r>
        <w:t>Durante a semana os alunos deram continuidade à identidade visual dos projetos para a empresa Linx e criaram os layouts de baixa e alta fidelidade (web e mobile) usando o Adobe XD.</w:t>
      </w:r>
    </w:p>
    <w:p w:rsidR="00E53FF8" w:rsidRDefault="00E53FF8" w:rsidP="00F1671D">
      <w:pPr>
        <w:ind w:firstLine="720"/>
        <w:jc w:val="both"/>
      </w:pPr>
      <w:r>
        <w:t>Para tal, foi utilizado o projeto Gufos como exemplo para que pudessem absorver como é feia a criação destes layouts e depois aplicarem em seus projetos.</w:t>
      </w:r>
    </w:p>
    <w:p w:rsidR="00E53FF8" w:rsidRDefault="00E53FF8" w:rsidP="00F1671D">
      <w:pPr>
        <w:ind w:firstLine="720"/>
        <w:jc w:val="both"/>
      </w:pPr>
      <w:r>
        <w:t>Foi explicado o que é e como funciona a tecnologia de versionamento Git e a plataforma GitHub, encerrando a sprint 2.</w:t>
      </w:r>
    </w:p>
    <w:p w:rsidR="00E53FF8" w:rsidRDefault="00E53FF8" w:rsidP="00F1671D">
      <w:pPr>
        <w:ind w:firstLine="720"/>
        <w:jc w:val="both"/>
      </w:pPr>
      <w:r>
        <w:t>Por fim, houve a introdução de HTML.</w:t>
      </w:r>
    </w:p>
    <w:p w:rsidR="00511856" w:rsidRDefault="00511856" w:rsidP="00F1671D">
      <w:pPr>
        <w:ind w:firstLine="720"/>
        <w:jc w:val="both"/>
        <w:rPr>
          <w:lang w:eastAsia="en-US"/>
        </w:rPr>
      </w:pPr>
    </w:p>
    <w:p w:rsidR="00E53FF8" w:rsidRDefault="00E53FF8" w:rsidP="00E53FF8">
      <w:pPr>
        <w:pStyle w:val="cabealho3"/>
      </w:pPr>
      <w:r>
        <w:t>Feedback</w:t>
      </w:r>
    </w:p>
    <w:p w:rsidR="00E53FF8" w:rsidRDefault="00E53FF8" w:rsidP="00F1671D">
      <w:pPr>
        <w:ind w:firstLine="720"/>
        <w:jc w:val="both"/>
      </w:pPr>
      <w:r>
        <w:t>O acompanhamento geral da turma se deu de forma mais externa, observando o andamento das aulas e projetos, pois percebeu-se que realizar dailies como é feito com a turma do técnico ocuparia demasiado tempo e resultaria em atrapalhar o andamento das aulas.</w:t>
      </w:r>
    </w:p>
    <w:p w:rsidR="00E53FF8" w:rsidRDefault="00E53FF8" w:rsidP="00F1671D">
      <w:pPr>
        <w:ind w:firstLine="720"/>
        <w:jc w:val="both"/>
      </w:pPr>
      <w:r>
        <w:t>No que diz respeito ao auxílio mais direto, foi possível perceber que a turma está cada vez mais disposta a solicitar e aceitar ajuda, principalmente nos momentos de criação de artes e utilização do software, e foi gratificante poder ajudar e conseguir atender todas as dúvidas.</w:t>
      </w: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Default="00F1671D" w:rsidP="00E53FF8">
      <w:pPr>
        <w:ind w:firstLine="720"/>
      </w:pPr>
    </w:p>
    <w:p w:rsidR="00F1671D" w:rsidRPr="00511856" w:rsidRDefault="00F1671D" w:rsidP="00F1671D">
      <w:pPr>
        <w:pStyle w:val="cabealho1"/>
        <w:rPr>
          <w:lang w:val="en-US"/>
        </w:rPr>
      </w:pPr>
      <w:bookmarkStart w:id="8" w:name="_Toc22373183"/>
      <w:r w:rsidRPr="00511856">
        <w:rPr>
          <w:lang w:val="en-US"/>
        </w:rPr>
        <w:lastRenderedPageBreak/>
        <w:t>Sprint 3</w:t>
      </w:r>
      <w:bookmarkEnd w:id="8"/>
    </w:p>
    <w:p w:rsidR="00F1671D" w:rsidRDefault="00F1671D" w:rsidP="00F1671D">
      <w:pPr>
        <w:ind w:firstLine="720"/>
        <w:jc w:val="both"/>
        <w:rPr>
          <w:lang w:val="en-US"/>
        </w:rPr>
      </w:pPr>
      <w:r w:rsidRPr="00511856">
        <w:rPr>
          <w:lang w:val="en-US"/>
        </w:rPr>
        <w:t xml:space="preserve">A sprint 3 </w:t>
      </w:r>
      <w:proofErr w:type="spellStart"/>
      <w:r w:rsidRPr="0093464C">
        <w:rPr>
          <w:lang w:val="en-US"/>
        </w:rPr>
        <w:t>compreende</w:t>
      </w:r>
      <w:proofErr w:type="spellEnd"/>
      <w:r w:rsidRPr="00511856">
        <w:rPr>
          <w:lang w:val="en-US"/>
        </w:rPr>
        <w:t xml:space="preserve"> Front-End I - HTML e CSS.</w:t>
      </w:r>
    </w:p>
    <w:p w:rsidR="00511856" w:rsidRPr="00511856" w:rsidRDefault="00511856" w:rsidP="00F1671D">
      <w:pPr>
        <w:ind w:firstLine="720"/>
        <w:jc w:val="both"/>
        <w:rPr>
          <w:lang w:val="en-US"/>
        </w:rPr>
      </w:pPr>
    </w:p>
    <w:p w:rsidR="00F1671D" w:rsidRPr="00F1671D" w:rsidRDefault="00F1671D" w:rsidP="00F1671D">
      <w:pPr>
        <w:pStyle w:val="cabealho2"/>
      </w:pPr>
      <w:bookmarkStart w:id="9" w:name="_Toc22373184"/>
      <w:r w:rsidRPr="00F1671D">
        <w:t>Semana 1</w:t>
      </w:r>
      <w:bookmarkEnd w:id="9"/>
    </w:p>
    <w:p w:rsidR="00F1671D" w:rsidRDefault="00F1671D" w:rsidP="00F1671D">
      <w:pPr>
        <w:ind w:firstLine="720"/>
        <w:jc w:val="both"/>
      </w:pPr>
      <w:r w:rsidRPr="00F1671D">
        <w:t xml:space="preserve">Este relatório reúne as atividades acompanhadas durante a semana 1 da sprint </w:t>
      </w:r>
      <w:r>
        <w:t>3</w:t>
      </w:r>
      <w:r w:rsidRPr="00F1671D">
        <w:t xml:space="preserve"> do curso CodeXP – turma B.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Resumo da semana 1</w:t>
      </w:r>
    </w:p>
    <w:p w:rsidR="00F1671D" w:rsidRDefault="00F1671D" w:rsidP="00F1671D">
      <w:pPr>
        <w:ind w:firstLine="720"/>
        <w:jc w:val="both"/>
      </w:pPr>
      <w:r>
        <w:t>Durante a semana os alunos tiveram aulas conceituais sobre estrutura de páginas web utilizando HTML, conhecendo tags como article, section, a, table, ul, ol, li e p.</w:t>
      </w:r>
    </w:p>
    <w:p w:rsidR="00F1671D" w:rsidRDefault="00F1671D" w:rsidP="00F1671D">
      <w:pPr>
        <w:ind w:firstLine="720"/>
        <w:jc w:val="both"/>
      </w:pPr>
      <w:r>
        <w:t>Aprenderam também como definir estilos para as páginas usando CSS, utilizando seletores, definindo layouts com flexbox, bem como posicionamento de elementos com position relative e absolute.</w:t>
      </w:r>
    </w:p>
    <w:p w:rsidR="00F1671D" w:rsidRDefault="00F1671D" w:rsidP="00F1671D">
      <w:pPr>
        <w:ind w:firstLine="720"/>
        <w:jc w:val="both"/>
      </w:pPr>
      <w:r>
        <w:t>Para fixar os conhecimentos, foram aplicados diversos exercícios onde um layout feito no Adobe XD era apresentado e os alunos deveriam reproduzir este design em uma tela web. Em um nível um pouco mais avançado, clonaram a página de download do site do Spotify.</w:t>
      </w:r>
    </w:p>
    <w:p w:rsidR="00F1671D" w:rsidRDefault="00F1671D" w:rsidP="00F1671D">
      <w:pPr>
        <w:ind w:firstLine="720"/>
        <w:jc w:val="both"/>
      </w:pPr>
      <w:r>
        <w:t>Por fim, foi mostrada a importância de construir páginas responsivas e como criá-las, usando media queries.</w:t>
      </w:r>
    </w:p>
    <w:p w:rsidR="00511856" w:rsidRPr="00F1671D" w:rsidRDefault="00511856" w:rsidP="00F1671D">
      <w:pPr>
        <w:ind w:firstLine="720"/>
        <w:jc w:val="both"/>
        <w:rPr>
          <w:lang w:eastAsia="en-US"/>
        </w:rPr>
      </w:pPr>
    </w:p>
    <w:p w:rsidR="00F1671D" w:rsidRPr="00F1671D" w:rsidRDefault="00F1671D" w:rsidP="00F1671D">
      <w:pPr>
        <w:pStyle w:val="cabealho3"/>
      </w:pPr>
      <w:r w:rsidRPr="00F1671D">
        <w:t>Feedback</w:t>
      </w:r>
    </w:p>
    <w:p w:rsidR="00F1671D" w:rsidRDefault="00F1671D" w:rsidP="00F1671D">
      <w:pPr>
        <w:ind w:firstLine="720"/>
        <w:jc w:val="both"/>
      </w:pPr>
      <w:r>
        <w:t xml:space="preserve">É perceptível o crescimento da receptividade da turma em relação à mentoria. Pode-se citar como exemplo pedidos de auxílio </w:t>
      </w:r>
      <w:r w:rsidR="00703E00">
        <w:t>e</w:t>
      </w:r>
      <w:r>
        <w:t xml:space="preserve"> esclarecimento de dúvidas mais frequentes, onde não se vê receio ou diferença em solicitar o professor ou o mentor.</w:t>
      </w:r>
    </w:p>
    <w:p w:rsidR="00F1671D" w:rsidRPr="00F1671D" w:rsidRDefault="00F1671D" w:rsidP="00F1671D">
      <w:pPr>
        <w:ind w:firstLine="720"/>
        <w:jc w:val="both"/>
        <w:rPr>
          <w:lang w:eastAsia="en-US"/>
        </w:rPr>
      </w:pPr>
      <w:r>
        <w:t>Nesta semana, em especial, foi muito gratificante ao perceber uma dificuldade maior dos alunos em entender como funciona flexbox, apresentar alternativas às explicações e exercícios. Usando os sites flexboxfroggy.com e flexboxdefense.com, que oferecem uma abordagem mais interativa e divertida, muitas dúvidas foram esclarecidas e o retorno foi bastante positivo.</w:t>
      </w:r>
    </w:p>
    <w:p w:rsidR="00F1671D" w:rsidRPr="00F1671D" w:rsidRDefault="00F1671D" w:rsidP="00F1671D">
      <w:pPr>
        <w:rPr>
          <w:lang w:eastAsia="en-US"/>
        </w:rPr>
      </w:pPr>
    </w:p>
    <w:p w:rsidR="00F1671D" w:rsidRDefault="00F1671D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Default="00511856" w:rsidP="00E53FF8">
      <w:pPr>
        <w:ind w:firstLine="720"/>
        <w:rPr>
          <w:lang w:eastAsia="en-US"/>
        </w:rPr>
      </w:pPr>
    </w:p>
    <w:p w:rsidR="00511856" w:rsidRPr="00622232" w:rsidRDefault="00511856" w:rsidP="00511856">
      <w:pPr>
        <w:pStyle w:val="cabealho2"/>
      </w:pPr>
      <w:bookmarkStart w:id="10" w:name="_Toc22373185"/>
      <w:r>
        <w:lastRenderedPageBreak/>
        <w:t>Semana 2</w:t>
      </w:r>
      <w:bookmarkEnd w:id="10"/>
    </w:p>
    <w:p w:rsidR="00511856" w:rsidRDefault="00511856" w:rsidP="00511856">
      <w:pPr>
        <w:ind w:firstLine="720"/>
        <w:jc w:val="both"/>
      </w:pPr>
      <w:r>
        <w:t>Este relatório reúne as atividades acompanhadas durante a semana 2 da sprint 3 do curso CodeXP – turma B.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Resumo da semana 2</w:t>
      </w:r>
    </w:p>
    <w:p w:rsidR="00511856" w:rsidRDefault="00511856" w:rsidP="00511856">
      <w:pPr>
        <w:ind w:firstLine="720"/>
        <w:jc w:val="both"/>
      </w:pPr>
      <w:r>
        <w:t>Durante a semana os alunos deram continuidade ao aprendizado sobre HTML e CSS, aprendendo como criar formulários e a diferença de requisições do tipo GET e POST.</w:t>
      </w:r>
    </w:p>
    <w:p w:rsidR="00511856" w:rsidRDefault="00511856" w:rsidP="00511856">
      <w:pPr>
        <w:ind w:firstLine="720"/>
        <w:jc w:val="both"/>
      </w:pPr>
      <w:r>
        <w:t>Praticaram o desenvolvimento de telas utilizando o projeto Gufos e, em seguida, desenvolveram algumas telas de seus projetos para a empresa Linx.</w:t>
      </w:r>
    </w:p>
    <w:p w:rsidR="00511856" w:rsidRDefault="00511856" w:rsidP="00511856">
      <w:pPr>
        <w:ind w:firstLine="720"/>
        <w:jc w:val="both"/>
        <w:rPr>
          <w:lang w:eastAsia="en-US"/>
        </w:rPr>
      </w:pPr>
    </w:p>
    <w:p w:rsidR="00511856" w:rsidRDefault="00511856" w:rsidP="00511856">
      <w:pPr>
        <w:pStyle w:val="cabealho3"/>
      </w:pPr>
      <w:r>
        <w:t>Feedback</w:t>
      </w:r>
    </w:p>
    <w:p w:rsidR="00511856" w:rsidRDefault="00511856" w:rsidP="00511856">
      <w:pPr>
        <w:ind w:firstLine="720"/>
        <w:jc w:val="both"/>
      </w:pPr>
      <w:r>
        <w:t>Neste ponto a turma demonstrou maior dificuldade, quando teve de fato início a codificação propriamente dita e até então era novidade para muitos.</w:t>
      </w:r>
    </w:p>
    <w:p w:rsidR="00511856" w:rsidRDefault="00511856" w:rsidP="004B4BE9">
      <w:pPr>
        <w:ind w:firstLine="720"/>
        <w:jc w:val="both"/>
      </w:pPr>
      <w:r>
        <w:t>Os professores vêm buscando explicar sempre da forma mais clara possível, com exemplos que deem contexto e vários exercícios, além do auxílio prestado pela monitoria pontualmente nas maiores dificuldades. O conjunto disso tudo tem mostrado bons resultados.</w:t>
      </w:r>
    </w:p>
    <w:p w:rsidR="00511856" w:rsidRDefault="00511856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Default="004B4BE9" w:rsidP="004B4BE9">
      <w:pPr>
        <w:ind w:firstLine="720"/>
        <w:jc w:val="both"/>
        <w:rPr>
          <w:lang w:eastAsia="en-US"/>
        </w:rPr>
      </w:pPr>
    </w:p>
    <w:p w:rsidR="004B4BE9" w:rsidRPr="004B4BE9" w:rsidRDefault="004B4BE9" w:rsidP="004B4BE9">
      <w:pPr>
        <w:pStyle w:val="cabealho1"/>
      </w:pPr>
      <w:bookmarkStart w:id="11" w:name="_Toc22373186"/>
      <w:r w:rsidRPr="004B4BE9">
        <w:lastRenderedPageBreak/>
        <w:t>Sprint 4</w:t>
      </w:r>
      <w:bookmarkEnd w:id="11"/>
    </w:p>
    <w:p w:rsidR="004B4BE9" w:rsidRPr="004B4BE9" w:rsidRDefault="004B4BE9" w:rsidP="004B4BE9">
      <w:pPr>
        <w:ind w:firstLine="720"/>
        <w:jc w:val="both"/>
      </w:pPr>
      <w:r w:rsidRPr="004B4BE9">
        <w:t>A sprint 4 compreende Back-End I - Lógica de programação, Orientação a objetos, MVC e API.</w:t>
      </w:r>
    </w:p>
    <w:p w:rsidR="004B4BE9" w:rsidRPr="004B4BE9" w:rsidRDefault="004B4BE9" w:rsidP="004B4BE9">
      <w:pPr>
        <w:ind w:firstLine="720"/>
        <w:jc w:val="both"/>
      </w:pPr>
    </w:p>
    <w:p w:rsidR="004B4BE9" w:rsidRPr="00F1671D" w:rsidRDefault="004B4BE9" w:rsidP="004B4BE9">
      <w:pPr>
        <w:pStyle w:val="cabealho2"/>
      </w:pPr>
      <w:bookmarkStart w:id="12" w:name="_Toc22373187"/>
      <w:r w:rsidRPr="00F1671D">
        <w:t>Semana 1</w:t>
      </w:r>
      <w:bookmarkEnd w:id="12"/>
    </w:p>
    <w:p w:rsidR="004B4BE9" w:rsidRDefault="004B4BE9" w:rsidP="004B4BE9">
      <w:pPr>
        <w:ind w:firstLine="720"/>
        <w:jc w:val="both"/>
      </w:pPr>
      <w:r w:rsidRPr="004B4BE9">
        <w:t>Este relatório reúne as atividades acompanhadas durante a semana 1 da sprint 4 do curso CodeXP – turma B</w:t>
      </w:r>
      <w:r w:rsidRPr="00F1671D">
        <w:t>.</w:t>
      </w:r>
    </w:p>
    <w:p w:rsidR="004B4BE9" w:rsidRPr="00F1671D" w:rsidRDefault="004B4BE9" w:rsidP="004B4BE9">
      <w:pPr>
        <w:ind w:firstLine="720"/>
        <w:jc w:val="both"/>
        <w:rPr>
          <w:lang w:eastAsia="en-US"/>
        </w:rPr>
      </w:pPr>
    </w:p>
    <w:p w:rsidR="004B4BE9" w:rsidRPr="00F1671D" w:rsidRDefault="004B4BE9" w:rsidP="004B4BE9">
      <w:pPr>
        <w:pStyle w:val="cabealho3"/>
      </w:pPr>
      <w:r w:rsidRPr="00F1671D">
        <w:t>Resumo da semana 1</w:t>
      </w:r>
    </w:p>
    <w:p w:rsidR="007667FC" w:rsidRDefault="007667FC" w:rsidP="007667FC">
      <w:pPr>
        <w:ind w:firstLine="720"/>
        <w:jc w:val="both"/>
      </w:pPr>
      <w:r>
        <w:t>No início da semana houve uma palestra da ThoughtWorks sobre dicas de apresentação.</w:t>
      </w:r>
    </w:p>
    <w:p w:rsidR="007667FC" w:rsidRDefault="007667FC" w:rsidP="007667FC">
      <w:pPr>
        <w:ind w:firstLine="720"/>
        <w:jc w:val="both"/>
      </w:pPr>
      <w:r>
        <w:t>Os grupos trabalharam nos projetos para as empresas, finalizando a integração da navegação e estilização entre as páginas construídas.</w:t>
      </w:r>
    </w:p>
    <w:p w:rsidR="007667FC" w:rsidRDefault="007667FC" w:rsidP="007667FC">
      <w:pPr>
        <w:ind w:firstLine="720"/>
        <w:jc w:val="both"/>
      </w:pPr>
      <w:r>
        <w:t>Apresentaram o andamento dos projetos para a coordenação da escola, onde foram indicados alguns pontos de melhoria e feedbacks gerais.</w:t>
      </w:r>
    </w:p>
    <w:p w:rsidR="007667FC" w:rsidRDefault="007667FC" w:rsidP="007667FC">
      <w:pPr>
        <w:ind w:firstLine="720"/>
        <w:jc w:val="both"/>
      </w:pPr>
      <w:r>
        <w:t>Próximo ao término da semana, foi realizada a Sprint Review para alinhamento do que foi positivo e negativo nos trabalhos em equipe, o que gerou alguns conflitos, mas que foram resolvidos e ajudou na aproximação e colaboração entre os integrantes.</w:t>
      </w:r>
    </w:p>
    <w:p w:rsidR="004B4BE9" w:rsidRDefault="007667FC" w:rsidP="007667FC">
      <w:pPr>
        <w:ind w:firstLine="720"/>
        <w:jc w:val="both"/>
      </w:pPr>
      <w:r>
        <w:t>Por fim, tiveram a introdução à lógica de programação</w:t>
      </w:r>
      <w:r w:rsidR="004B4BE9">
        <w:t>.</w:t>
      </w:r>
    </w:p>
    <w:p w:rsidR="004B4BE9" w:rsidRPr="00F1671D" w:rsidRDefault="004B4BE9" w:rsidP="004B4BE9">
      <w:pPr>
        <w:ind w:firstLine="720"/>
        <w:jc w:val="both"/>
        <w:rPr>
          <w:lang w:eastAsia="en-US"/>
        </w:rPr>
      </w:pPr>
    </w:p>
    <w:p w:rsidR="004B4BE9" w:rsidRPr="00F1671D" w:rsidRDefault="004B4BE9" w:rsidP="004B4BE9">
      <w:pPr>
        <w:pStyle w:val="cabealho3"/>
      </w:pPr>
      <w:r w:rsidRPr="00F1671D">
        <w:t>Feedback</w:t>
      </w:r>
    </w:p>
    <w:p w:rsidR="007667FC" w:rsidRDefault="007667FC" w:rsidP="00540CCD">
      <w:pPr>
        <w:ind w:firstLine="720"/>
        <w:jc w:val="both"/>
      </w:pPr>
      <w:r>
        <w:t>Foi muito positivo acompanhar a apresentação dos projetos para a coordenação e ouvir os feedbacks, observando sugestões de alterações e a execução destas.</w:t>
      </w:r>
    </w:p>
    <w:p w:rsidR="004B4BE9" w:rsidRPr="00F1671D" w:rsidRDefault="007667FC" w:rsidP="00540CCD">
      <w:pPr>
        <w:ind w:firstLine="720"/>
        <w:jc w:val="both"/>
        <w:rPr>
          <w:lang w:eastAsia="en-US"/>
        </w:rPr>
      </w:pPr>
      <w:r>
        <w:t>Com o início de linguagem de programação, as dificuldades aparentam ser mais acentuadas, de maneira geral, mas auxiliando de forma mais próxima e ativa isto não será impeditivo pro bom andamento das aulas</w:t>
      </w:r>
      <w:r w:rsidR="004B4BE9">
        <w:t>.</w:t>
      </w:r>
    </w:p>
    <w:p w:rsidR="004B4BE9" w:rsidRPr="00F1671D" w:rsidRDefault="004B4BE9" w:rsidP="00540CCD">
      <w:pPr>
        <w:jc w:val="both"/>
        <w:rPr>
          <w:lang w:eastAsia="en-US"/>
        </w:rPr>
      </w:pPr>
    </w:p>
    <w:p w:rsidR="004B4BE9" w:rsidRDefault="004B4BE9" w:rsidP="00540CCD">
      <w:pPr>
        <w:ind w:firstLine="720"/>
        <w:jc w:val="both"/>
        <w:rPr>
          <w:lang w:eastAsia="en-US"/>
        </w:rPr>
      </w:pPr>
    </w:p>
    <w:p w:rsidR="004B4BE9" w:rsidRDefault="004B4BE9" w:rsidP="00540CCD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1F384C" w:rsidRPr="00622232" w:rsidRDefault="001F384C" w:rsidP="001F384C">
      <w:pPr>
        <w:pStyle w:val="cabealho2"/>
      </w:pPr>
      <w:bookmarkStart w:id="13" w:name="_Toc22373188"/>
      <w:r>
        <w:lastRenderedPageBreak/>
        <w:t>Semana 2</w:t>
      </w:r>
      <w:bookmarkEnd w:id="13"/>
    </w:p>
    <w:p w:rsidR="001F384C" w:rsidRDefault="001F384C" w:rsidP="001F384C">
      <w:pPr>
        <w:ind w:firstLine="720"/>
        <w:jc w:val="both"/>
      </w:pPr>
      <w:r>
        <w:t>Este relatório reúne as atividades acompanhadas durante a semana 2 da sprint 4 do curso CodeXP – turma B.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1F384C">
      <w:pPr>
        <w:pStyle w:val="cabealho3"/>
      </w:pPr>
      <w:r>
        <w:t>Resumo da semana 2</w:t>
      </w:r>
    </w:p>
    <w:p w:rsidR="001F384C" w:rsidRDefault="001F384C" w:rsidP="001F384C">
      <w:pPr>
        <w:ind w:firstLine="720"/>
        <w:jc w:val="both"/>
      </w:pPr>
      <w:r>
        <w:t>Durante a semana foram abordados temas mais específicos de lógica de programação, como lógica estrutural, sequencial, condicional e laços de repetição.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1F384C">
      <w:pPr>
        <w:pStyle w:val="cabealho3"/>
      </w:pPr>
      <w:r>
        <w:t>Feedback</w:t>
      </w:r>
    </w:p>
    <w:p w:rsidR="001F384C" w:rsidRDefault="001F384C" w:rsidP="001F384C">
      <w:pPr>
        <w:ind w:firstLine="720"/>
        <w:jc w:val="both"/>
      </w:pPr>
      <w:r>
        <w:t xml:space="preserve">Os alunos apresentaram certa dificuldade em alguns </w:t>
      </w:r>
      <w:r w:rsidR="00B154E9">
        <w:t>aspectos,</w:t>
      </w:r>
      <w:r>
        <w:t xml:space="preserve"> mas a quantidade de exercícios e a correção conjunta destes colaborou para um melhor entendimento.</w:t>
      </w:r>
    </w:p>
    <w:p w:rsidR="001F384C" w:rsidRDefault="001F384C" w:rsidP="001F384C">
      <w:pPr>
        <w:ind w:firstLine="720"/>
        <w:jc w:val="both"/>
        <w:rPr>
          <w:lang w:eastAsia="en-US"/>
        </w:rPr>
      </w:pPr>
    </w:p>
    <w:p w:rsidR="001F384C" w:rsidRDefault="001F38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93464C" w:rsidRPr="00622232" w:rsidRDefault="0093464C" w:rsidP="0093464C">
      <w:pPr>
        <w:pStyle w:val="cabealho2"/>
      </w:pPr>
      <w:bookmarkStart w:id="14" w:name="_Toc22373189"/>
      <w:r>
        <w:lastRenderedPageBreak/>
        <w:t>Semana 3</w:t>
      </w:r>
      <w:bookmarkEnd w:id="14"/>
    </w:p>
    <w:p w:rsidR="0093464C" w:rsidRDefault="0093464C" w:rsidP="0093464C">
      <w:pPr>
        <w:ind w:firstLine="720"/>
        <w:jc w:val="both"/>
      </w:pPr>
      <w:r>
        <w:t>Este relatório reúne as atividades acompanhadas durante a semana 3 da sprint 4 do curso CodeXP – turma B.</w:t>
      </w:r>
    </w:p>
    <w:p w:rsidR="0093464C" w:rsidRDefault="0093464C" w:rsidP="0093464C">
      <w:pPr>
        <w:ind w:firstLine="720"/>
        <w:jc w:val="both"/>
        <w:rPr>
          <w:lang w:eastAsia="en-US"/>
        </w:rPr>
      </w:pPr>
    </w:p>
    <w:p w:rsidR="0093464C" w:rsidRDefault="0093464C" w:rsidP="0093464C">
      <w:pPr>
        <w:pStyle w:val="cabealho3"/>
      </w:pPr>
      <w:r>
        <w:t>Resumo da semana 3</w:t>
      </w:r>
    </w:p>
    <w:p w:rsidR="0093464C" w:rsidRDefault="0093464C" w:rsidP="0093464C">
      <w:pPr>
        <w:ind w:firstLine="720"/>
        <w:jc w:val="both"/>
      </w:pPr>
      <w:r>
        <w:t>Durante a</w:t>
      </w:r>
      <w:r w:rsidRPr="0093464C">
        <w:t xml:space="preserve"> semana foram abordados estrutura de vetor, foreach, funções e foram introduzidos o padrão MVC e orientação a objetos.</w:t>
      </w:r>
    </w:p>
    <w:p w:rsidR="0093464C" w:rsidRDefault="0093464C" w:rsidP="0093464C">
      <w:pPr>
        <w:ind w:firstLine="720"/>
        <w:jc w:val="both"/>
        <w:rPr>
          <w:lang w:eastAsia="en-US"/>
        </w:rPr>
      </w:pPr>
    </w:p>
    <w:p w:rsidR="0093464C" w:rsidRDefault="0093464C" w:rsidP="0093464C">
      <w:pPr>
        <w:pStyle w:val="cabealho3"/>
      </w:pPr>
      <w:r>
        <w:t>Feedback</w:t>
      </w:r>
    </w:p>
    <w:p w:rsidR="0093464C" w:rsidRDefault="0093464C" w:rsidP="0093464C">
      <w:pPr>
        <w:ind w:firstLine="720"/>
        <w:jc w:val="both"/>
      </w:pPr>
      <w:r>
        <w:t>Novamente a repetição de exercícios ajudou na compreensão e eliminou dúvidas, essa tem sido uma estratégia de grande valia.</w:t>
      </w:r>
    </w:p>
    <w:p w:rsidR="0093464C" w:rsidRDefault="0093464C" w:rsidP="0093464C">
      <w:pPr>
        <w:ind w:firstLine="720"/>
        <w:jc w:val="both"/>
      </w:pPr>
      <w:r>
        <w:t>Nesta semana, em especial, os monitores puderam planejar e ministrar uma aula e foi uma experiência muito importante, que agregou muitos conhecimentos, conhecendo as etapas de elaboração do roteiro de aula, construir um exemplo de utilização com os alunos e propor um exercício de fixação para validar os conceitos abordados.</w:t>
      </w:r>
    </w:p>
    <w:p w:rsidR="0093464C" w:rsidRDefault="0093464C" w:rsidP="0093464C">
      <w:pPr>
        <w:ind w:firstLine="720"/>
        <w:jc w:val="both"/>
        <w:rPr>
          <w:lang w:eastAsia="en-US"/>
        </w:rPr>
      </w:pPr>
    </w:p>
    <w:p w:rsidR="0093464C" w:rsidRDefault="0093464C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026A3F" w:rsidRPr="00622232" w:rsidRDefault="00026A3F" w:rsidP="00026A3F">
      <w:pPr>
        <w:pStyle w:val="cabealho2"/>
      </w:pPr>
      <w:bookmarkStart w:id="15" w:name="_Toc22373190"/>
      <w:r>
        <w:lastRenderedPageBreak/>
        <w:t>Semana 4</w:t>
      </w:r>
      <w:bookmarkEnd w:id="15"/>
    </w:p>
    <w:p w:rsidR="00026A3F" w:rsidRDefault="00026A3F" w:rsidP="00026A3F">
      <w:pPr>
        <w:ind w:firstLine="720"/>
        <w:jc w:val="both"/>
      </w:pPr>
      <w:r>
        <w:t>Este relatório reúne as atividades acompanhadas durante a semana 4 da sprint 4 do curso CodeXP – turma B.</w:t>
      </w:r>
    </w:p>
    <w:p w:rsidR="00026A3F" w:rsidRDefault="00026A3F" w:rsidP="00026A3F">
      <w:pPr>
        <w:ind w:firstLine="720"/>
        <w:jc w:val="both"/>
        <w:rPr>
          <w:lang w:eastAsia="en-US"/>
        </w:rPr>
      </w:pPr>
    </w:p>
    <w:p w:rsidR="00026A3F" w:rsidRDefault="00026A3F" w:rsidP="00026A3F">
      <w:pPr>
        <w:pStyle w:val="cabealho3"/>
      </w:pPr>
      <w:r>
        <w:t>Resumo da semana 4</w:t>
      </w:r>
    </w:p>
    <w:p w:rsidR="00026A3F" w:rsidRDefault="00026A3F" w:rsidP="00026A3F">
      <w:pPr>
        <w:ind w:firstLine="720"/>
        <w:jc w:val="both"/>
      </w:pPr>
      <w:r>
        <w:t>Durante a</w:t>
      </w:r>
      <w:r w:rsidRPr="0093464C">
        <w:t xml:space="preserve"> semana </w:t>
      </w:r>
      <w:r>
        <w:t>foi introduzido os conceitos de lista e construtor em C#, além de alguns exercícios de programação orientada a objetos.</w:t>
      </w:r>
    </w:p>
    <w:p w:rsidR="00026A3F" w:rsidRDefault="00026A3F" w:rsidP="00026A3F">
      <w:pPr>
        <w:ind w:firstLine="720"/>
        <w:jc w:val="both"/>
      </w:pPr>
      <w:r>
        <w:t>No final da semana houve uma reunião com a empresa Linx.</w:t>
      </w:r>
    </w:p>
    <w:p w:rsidR="00026A3F" w:rsidRDefault="00026A3F" w:rsidP="00026A3F">
      <w:pPr>
        <w:ind w:firstLine="720"/>
        <w:jc w:val="both"/>
        <w:rPr>
          <w:lang w:eastAsia="en-US"/>
        </w:rPr>
      </w:pPr>
    </w:p>
    <w:p w:rsidR="00026A3F" w:rsidRDefault="00026A3F" w:rsidP="00026A3F">
      <w:pPr>
        <w:pStyle w:val="cabealho3"/>
      </w:pPr>
      <w:r>
        <w:t>Feedback</w:t>
      </w:r>
    </w:p>
    <w:p w:rsidR="00026A3F" w:rsidRDefault="00026A3F" w:rsidP="00026A3F">
      <w:pPr>
        <w:ind w:firstLine="720"/>
        <w:jc w:val="both"/>
      </w:pPr>
      <w:r>
        <w:t>Os conceitos de orientação a objetos se mostraram de difícil compreensão por parte dos alunos. Com os exercícios da semana, algumas dúvidas foram sanadas, porém alguns ainda demonstram dificuldades.</w:t>
      </w:r>
    </w:p>
    <w:p w:rsidR="00026A3F" w:rsidRDefault="00026A3F" w:rsidP="00026A3F">
      <w:pPr>
        <w:ind w:firstLine="720"/>
        <w:jc w:val="both"/>
      </w:pPr>
      <w:r>
        <w:t>A reunião com a Linx foi produtiva, levantando alguns pontos de melhorias e o feedback foi positivo.</w:t>
      </w:r>
    </w:p>
    <w:p w:rsidR="00026A3F" w:rsidRDefault="00026A3F" w:rsidP="00026A3F">
      <w:pPr>
        <w:ind w:firstLine="720"/>
        <w:jc w:val="both"/>
        <w:rPr>
          <w:lang w:eastAsia="en-US"/>
        </w:rPr>
      </w:pPr>
    </w:p>
    <w:p w:rsidR="00026A3F" w:rsidRPr="00F1671D" w:rsidRDefault="00026A3F" w:rsidP="00026A3F">
      <w:pPr>
        <w:ind w:firstLine="720"/>
        <w:jc w:val="both"/>
        <w:rPr>
          <w:lang w:eastAsia="en-US"/>
        </w:rPr>
      </w:pPr>
    </w:p>
    <w:p w:rsidR="00026A3F" w:rsidRDefault="00026A3F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Pr="00622232" w:rsidRDefault="00856E9D" w:rsidP="00856E9D">
      <w:pPr>
        <w:pStyle w:val="cabealho2"/>
      </w:pPr>
      <w:bookmarkStart w:id="16" w:name="_Toc22373191"/>
      <w:r>
        <w:lastRenderedPageBreak/>
        <w:t xml:space="preserve">Semana </w:t>
      </w:r>
      <w:r>
        <w:t>5</w:t>
      </w:r>
      <w:bookmarkEnd w:id="16"/>
    </w:p>
    <w:p w:rsidR="00856E9D" w:rsidRDefault="00856E9D" w:rsidP="00856E9D">
      <w:pPr>
        <w:ind w:firstLine="720"/>
        <w:jc w:val="both"/>
      </w:pPr>
      <w:r>
        <w:t xml:space="preserve">Este relatório reúne as atividades acompanhadas durante a semana </w:t>
      </w:r>
      <w:r>
        <w:t>5</w:t>
      </w:r>
      <w:r>
        <w:t xml:space="preserve"> da sprint 4 do curso CodeXP – turma B.</w:t>
      </w:r>
    </w:p>
    <w:p w:rsidR="00856E9D" w:rsidRDefault="00856E9D" w:rsidP="00856E9D">
      <w:pPr>
        <w:ind w:firstLine="720"/>
        <w:jc w:val="both"/>
        <w:rPr>
          <w:lang w:eastAsia="en-US"/>
        </w:rPr>
      </w:pPr>
    </w:p>
    <w:p w:rsidR="00856E9D" w:rsidRDefault="00856E9D" w:rsidP="00856E9D">
      <w:pPr>
        <w:pStyle w:val="cabealho3"/>
      </w:pPr>
      <w:r>
        <w:t xml:space="preserve">Resumo da semana </w:t>
      </w:r>
      <w:r>
        <w:t>5</w:t>
      </w:r>
    </w:p>
    <w:p w:rsidR="00856E9D" w:rsidRDefault="00856E9D" w:rsidP="00856E9D">
      <w:pPr>
        <w:ind w:firstLine="720"/>
        <w:jc w:val="both"/>
      </w:pPr>
      <w:r>
        <w:t xml:space="preserve">O </w:t>
      </w:r>
      <w:r>
        <w:t>acompanhamento desta semana foi menor devido às atividades relacionadas ao SAEP.</w:t>
      </w:r>
    </w:p>
    <w:p w:rsidR="00856E9D" w:rsidRDefault="00856E9D" w:rsidP="00856E9D">
      <w:pPr>
        <w:ind w:firstLine="720"/>
        <w:jc w:val="both"/>
      </w:pPr>
      <w:r>
        <w:t>No final da semana foram desenvolvidos exercícios de fixação de modelagem de banco de dados e em seguida a modelagem e criação do banco de dados do projeto Gufos</w:t>
      </w:r>
      <w:r>
        <w:t>.</w:t>
      </w:r>
    </w:p>
    <w:p w:rsidR="00856E9D" w:rsidRDefault="00856E9D" w:rsidP="00856E9D">
      <w:pPr>
        <w:ind w:firstLine="720"/>
        <w:jc w:val="both"/>
        <w:rPr>
          <w:lang w:eastAsia="en-US"/>
        </w:rPr>
      </w:pPr>
    </w:p>
    <w:p w:rsidR="00856E9D" w:rsidRDefault="00856E9D" w:rsidP="00856E9D">
      <w:pPr>
        <w:pStyle w:val="cabealho3"/>
      </w:pPr>
      <w:r>
        <w:t>Feedback</w:t>
      </w:r>
    </w:p>
    <w:p w:rsidR="00856E9D" w:rsidRDefault="00856E9D" w:rsidP="00856E9D">
      <w:pPr>
        <w:ind w:firstLine="720"/>
        <w:jc w:val="both"/>
      </w:pPr>
      <w:r>
        <w:t xml:space="preserve">A </w:t>
      </w:r>
      <w:r w:rsidRPr="00856E9D">
        <w:t>modelagem e criação do banco de dados do projeto Gufos foi feita pelos monitores em conjunto com os alunos e a experiência foi agradável, satisfatória e sem problemas</w:t>
      </w:r>
      <w:r>
        <w:t>.</w:t>
      </w:r>
    </w:p>
    <w:p w:rsidR="00856E9D" w:rsidRDefault="00856E9D" w:rsidP="00856E9D">
      <w:pPr>
        <w:ind w:firstLine="720"/>
        <w:jc w:val="both"/>
        <w:rPr>
          <w:lang w:eastAsia="en-US"/>
        </w:rPr>
      </w:pPr>
    </w:p>
    <w:p w:rsidR="00856E9D" w:rsidRPr="00F1671D" w:rsidRDefault="00856E9D" w:rsidP="00856E9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856E9D" w:rsidRDefault="00856E9D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Default="00462539" w:rsidP="00540CCD">
      <w:pPr>
        <w:ind w:firstLine="720"/>
        <w:jc w:val="both"/>
        <w:rPr>
          <w:lang w:eastAsia="en-US"/>
        </w:rPr>
      </w:pPr>
    </w:p>
    <w:p w:rsidR="00462539" w:rsidRPr="00622232" w:rsidRDefault="00462539" w:rsidP="00462539">
      <w:pPr>
        <w:pStyle w:val="cabealho2"/>
      </w:pPr>
      <w:bookmarkStart w:id="17" w:name="_Toc22373192"/>
      <w:r>
        <w:lastRenderedPageBreak/>
        <w:t xml:space="preserve">Semana </w:t>
      </w:r>
      <w:r>
        <w:t>6</w:t>
      </w:r>
      <w:bookmarkEnd w:id="17"/>
    </w:p>
    <w:p w:rsidR="00462539" w:rsidRDefault="00462539" w:rsidP="00462539">
      <w:pPr>
        <w:ind w:firstLine="720"/>
        <w:jc w:val="both"/>
      </w:pPr>
      <w:r>
        <w:t xml:space="preserve">Este relatório reúne as atividades acompanhadas durante a semana </w:t>
      </w:r>
      <w:r>
        <w:t>6</w:t>
      </w:r>
      <w:r>
        <w:t xml:space="preserve"> da sprint 4 do curso CodeXP – turma B.</w:t>
      </w:r>
    </w:p>
    <w:p w:rsidR="00462539" w:rsidRDefault="00462539" w:rsidP="00462539">
      <w:pPr>
        <w:ind w:firstLine="720"/>
        <w:jc w:val="both"/>
        <w:rPr>
          <w:lang w:eastAsia="en-US"/>
        </w:rPr>
      </w:pPr>
    </w:p>
    <w:p w:rsidR="00462539" w:rsidRDefault="00462539" w:rsidP="00462539">
      <w:pPr>
        <w:pStyle w:val="cabealho3"/>
      </w:pPr>
      <w:r>
        <w:t xml:space="preserve">Resumo da semana </w:t>
      </w:r>
      <w:r>
        <w:t>6</w:t>
      </w:r>
    </w:p>
    <w:p w:rsidR="00462539" w:rsidRDefault="00462539" w:rsidP="00462539">
      <w:pPr>
        <w:ind w:firstLine="720"/>
        <w:jc w:val="both"/>
      </w:pPr>
      <w:r>
        <w:t xml:space="preserve">Assim </w:t>
      </w:r>
      <w:r>
        <w:t xml:space="preserve">como a anterior, o acompanhamento desta semana também foi </w:t>
      </w:r>
      <w:r>
        <w:t>reduzido,</w:t>
      </w:r>
      <w:r>
        <w:t xml:space="preserve"> porém desta vez por conta do feriado.</w:t>
      </w:r>
    </w:p>
    <w:p w:rsidR="00462539" w:rsidRDefault="00462539" w:rsidP="00462539">
      <w:pPr>
        <w:ind w:firstLine="720"/>
        <w:jc w:val="both"/>
      </w:pPr>
      <w:r>
        <w:t>Foi desenvolvido o banco de dados dos projetos para a Linx e em seguida a introdução dos conceitos sobre API.</w:t>
      </w:r>
    </w:p>
    <w:p w:rsidR="00462539" w:rsidRDefault="00462539" w:rsidP="00462539">
      <w:pPr>
        <w:ind w:firstLine="720"/>
        <w:jc w:val="both"/>
      </w:pPr>
      <w:r>
        <w:t>Também foi configurado o ambiente utilizando Entity Framework e iniciou a implementação da classe Categoria Controller.</w:t>
      </w:r>
    </w:p>
    <w:p w:rsidR="00462539" w:rsidRDefault="00462539" w:rsidP="00462539">
      <w:pPr>
        <w:ind w:firstLine="720"/>
        <w:jc w:val="both"/>
        <w:rPr>
          <w:lang w:eastAsia="en-US"/>
        </w:rPr>
      </w:pPr>
    </w:p>
    <w:p w:rsidR="00462539" w:rsidRDefault="00462539" w:rsidP="00462539">
      <w:pPr>
        <w:pStyle w:val="cabealho3"/>
      </w:pPr>
      <w:r>
        <w:t>Feedback</w:t>
      </w:r>
    </w:p>
    <w:p w:rsidR="00462539" w:rsidRDefault="00F0296A" w:rsidP="00462539">
      <w:pPr>
        <w:ind w:firstLine="720"/>
        <w:jc w:val="both"/>
      </w:pPr>
      <w:r>
        <w:t>Foi</w:t>
      </w:r>
      <w:r w:rsidR="00462539">
        <w:t xml:space="preserve"> </w:t>
      </w:r>
      <w:r w:rsidRPr="00F0296A">
        <w:t>notada uma dificuldade dos alunos em modelar o banco de dados de um projeto proposto, dado um escopo. Com os auxílios dos professores e monitores esta etapa fluiu melhor e algumas definições foram alinhadas</w:t>
      </w:r>
      <w:r w:rsidR="00462539">
        <w:t>.</w:t>
      </w:r>
    </w:p>
    <w:p w:rsidR="00462539" w:rsidRDefault="00462539" w:rsidP="00462539">
      <w:pPr>
        <w:ind w:firstLine="720"/>
        <w:jc w:val="both"/>
        <w:rPr>
          <w:lang w:eastAsia="en-US"/>
        </w:rPr>
      </w:pPr>
    </w:p>
    <w:p w:rsidR="00462539" w:rsidRPr="00F1671D" w:rsidRDefault="00462539" w:rsidP="00540CCD">
      <w:pPr>
        <w:ind w:firstLine="720"/>
        <w:jc w:val="both"/>
        <w:rPr>
          <w:lang w:eastAsia="en-US"/>
        </w:rPr>
      </w:pPr>
    </w:p>
    <w:sectPr w:rsidR="00462539" w:rsidRPr="00F1671D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7EF" w:rsidRDefault="004507EF">
      <w:pPr>
        <w:spacing w:after="0" w:line="240" w:lineRule="auto"/>
      </w:pPr>
      <w:r>
        <w:separator/>
      </w:r>
    </w:p>
  </w:endnote>
  <w:endnote w:type="continuationSeparator" w:id="0">
    <w:p w:rsidR="004507EF" w:rsidRDefault="0045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4507E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717F">
          <w:t>Diário de bordo</w:t>
        </w:r>
      </w:sdtContent>
    </w:sdt>
    <w:r w:rsidR="00997D7D">
      <w:t xml:space="preserve"> </w:t>
    </w:r>
    <w:r w:rsidR="00026A3F">
      <w:t>–</w:t>
    </w:r>
    <w:r w:rsidR="00997D7D">
      <w:t xml:space="preserve">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026A3F">
          <w:t xml:space="preserve">Outubro </w:t>
        </w:r>
        <w:r w:rsidR="004A0592">
          <w:t>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7EF" w:rsidRDefault="004507EF">
      <w:pPr>
        <w:spacing w:after="0" w:line="240" w:lineRule="auto"/>
      </w:pPr>
      <w:r>
        <w:separator/>
      </w:r>
    </w:p>
  </w:footnote>
  <w:footnote w:type="continuationSeparator" w:id="0">
    <w:p w:rsidR="004507EF" w:rsidRDefault="0045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6A3F"/>
    <w:rsid w:val="00030D96"/>
    <w:rsid w:val="00031B62"/>
    <w:rsid w:val="00046B04"/>
    <w:rsid w:val="000C19DE"/>
    <w:rsid w:val="000C3257"/>
    <w:rsid w:val="000C4200"/>
    <w:rsid w:val="00135927"/>
    <w:rsid w:val="00137016"/>
    <w:rsid w:val="00141157"/>
    <w:rsid w:val="00173F68"/>
    <w:rsid w:val="001773DB"/>
    <w:rsid w:val="001A04E6"/>
    <w:rsid w:val="001B3099"/>
    <w:rsid w:val="001E537E"/>
    <w:rsid w:val="001F384C"/>
    <w:rsid w:val="00214ABB"/>
    <w:rsid w:val="002527E0"/>
    <w:rsid w:val="002870EA"/>
    <w:rsid w:val="002B258A"/>
    <w:rsid w:val="002C440D"/>
    <w:rsid w:val="002E0003"/>
    <w:rsid w:val="002F164D"/>
    <w:rsid w:val="00352855"/>
    <w:rsid w:val="00362822"/>
    <w:rsid w:val="003657A7"/>
    <w:rsid w:val="00376460"/>
    <w:rsid w:val="003A1B68"/>
    <w:rsid w:val="004507EF"/>
    <w:rsid w:val="00456E37"/>
    <w:rsid w:val="00462539"/>
    <w:rsid w:val="0046629B"/>
    <w:rsid w:val="004A0592"/>
    <w:rsid w:val="004B4BE9"/>
    <w:rsid w:val="004D0E51"/>
    <w:rsid w:val="00511856"/>
    <w:rsid w:val="005177BA"/>
    <w:rsid w:val="00524B9A"/>
    <w:rsid w:val="00540CCD"/>
    <w:rsid w:val="005447ED"/>
    <w:rsid w:val="00544BBD"/>
    <w:rsid w:val="005519A2"/>
    <w:rsid w:val="00585F9D"/>
    <w:rsid w:val="005A25FD"/>
    <w:rsid w:val="005A3CFE"/>
    <w:rsid w:val="00622232"/>
    <w:rsid w:val="0064557B"/>
    <w:rsid w:val="00657A13"/>
    <w:rsid w:val="00674BE9"/>
    <w:rsid w:val="00692085"/>
    <w:rsid w:val="00695C1D"/>
    <w:rsid w:val="006E0CD1"/>
    <w:rsid w:val="006F3AFC"/>
    <w:rsid w:val="00703E00"/>
    <w:rsid w:val="00723849"/>
    <w:rsid w:val="00730217"/>
    <w:rsid w:val="00730495"/>
    <w:rsid w:val="007667FC"/>
    <w:rsid w:val="00772ED9"/>
    <w:rsid w:val="00777E22"/>
    <w:rsid w:val="00792337"/>
    <w:rsid w:val="007C7D98"/>
    <w:rsid w:val="007E548F"/>
    <w:rsid w:val="007F143F"/>
    <w:rsid w:val="007F3CBC"/>
    <w:rsid w:val="0083381F"/>
    <w:rsid w:val="00856E9D"/>
    <w:rsid w:val="0086316A"/>
    <w:rsid w:val="00872D4D"/>
    <w:rsid w:val="00877E45"/>
    <w:rsid w:val="00894B11"/>
    <w:rsid w:val="008A7F37"/>
    <w:rsid w:val="008B137F"/>
    <w:rsid w:val="008D4D82"/>
    <w:rsid w:val="0093464C"/>
    <w:rsid w:val="009463B7"/>
    <w:rsid w:val="00952E23"/>
    <w:rsid w:val="00997D7D"/>
    <w:rsid w:val="009A3F87"/>
    <w:rsid w:val="009E2D84"/>
    <w:rsid w:val="00A25BD2"/>
    <w:rsid w:val="00A34899"/>
    <w:rsid w:val="00A92131"/>
    <w:rsid w:val="00A967A8"/>
    <w:rsid w:val="00B154E9"/>
    <w:rsid w:val="00B25185"/>
    <w:rsid w:val="00B36547"/>
    <w:rsid w:val="00BA65A7"/>
    <w:rsid w:val="00BB5B9E"/>
    <w:rsid w:val="00BC6728"/>
    <w:rsid w:val="00BD3832"/>
    <w:rsid w:val="00BF1E60"/>
    <w:rsid w:val="00C16473"/>
    <w:rsid w:val="00C16831"/>
    <w:rsid w:val="00C26497"/>
    <w:rsid w:val="00C50944"/>
    <w:rsid w:val="00C7717F"/>
    <w:rsid w:val="00C86073"/>
    <w:rsid w:val="00C92BD1"/>
    <w:rsid w:val="00CD0280"/>
    <w:rsid w:val="00D0024A"/>
    <w:rsid w:val="00D00ED8"/>
    <w:rsid w:val="00D03887"/>
    <w:rsid w:val="00D114F1"/>
    <w:rsid w:val="00DA19B6"/>
    <w:rsid w:val="00DB563A"/>
    <w:rsid w:val="00DC7BEE"/>
    <w:rsid w:val="00DE3EA9"/>
    <w:rsid w:val="00E43E78"/>
    <w:rsid w:val="00E53FF8"/>
    <w:rsid w:val="00E6531E"/>
    <w:rsid w:val="00E77890"/>
    <w:rsid w:val="00E95AA4"/>
    <w:rsid w:val="00EA199C"/>
    <w:rsid w:val="00EB66D8"/>
    <w:rsid w:val="00F0296A"/>
    <w:rsid w:val="00F03B38"/>
    <w:rsid w:val="00F1671D"/>
    <w:rsid w:val="00F400AB"/>
    <w:rsid w:val="00F47375"/>
    <w:rsid w:val="00F47DA3"/>
    <w:rsid w:val="00F51FCF"/>
    <w:rsid w:val="00F566A4"/>
    <w:rsid w:val="00F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3D6335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5447ED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paragraph" w:customStyle="1" w:styleId="cabealho2">
    <w:name w:val="cabeçalho 2"/>
    <w:basedOn w:val="cabealho1"/>
    <w:next w:val="Normal"/>
    <w:link w:val="Caracteresdocabealho2"/>
    <w:uiPriority w:val="9"/>
    <w:unhideWhenUsed/>
    <w:qFormat/>
    <w:rsid w:val="005447ED"/>
    <w:pPr>
      <w:spacing w:before="120" w:after="120" w:line="240" w:lineRule="auto"/>
      <w:outlineLvl w:val="1"/>
    </w:pPr>
    <w:rPr>
      <w:b w:val="0"/>
      <w:bCs/>
      <w:sz w:val="32"/>
      <w:szCs w:val="26"/>
    </w:rPr>
  </w:style>
  <w:style w:type="paragraph" w:customStyle="1" w:styleId="cabealho3">
    <w:name w:val="cabeçalho 3"/>
    <w:basedOn w:val="cabealho2"/>
    <w:next w:val="Normal"/>
    <w:link w:val="Caracteresdocabealho3"/>
    <w:uiPriority w:val="9"/>
    <w:unhideWhenUsed/>
    <w:qFormat/>
    <w:rsid w:val="00622232"/>
    <w:pPr>
      <w:spacing w:before="280" w:after="240"/>
      <w:outlineLvl w:val="2"/>
    </w:pPr>
    <w:rPr>
      <w:bCs w:val="0"/>
      <w:iCs/>
      <w:sz w:val="28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5447ED"/>
    <w:rPr>
      <w:rFonts w:asciiTheme="majorHAnsi" w:eastAsiaTheme="majorEastAsia" w:hAnsiTheme="majorHAnsi" w:cstheme="majorBidi"/>
      <w:b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5447ED"/>
    <w:rPr>
      <w:rFonts w:asciiTheme="majorHAnsi" w:eastAsiaTheme="majorEastAsia" w:hAnsiTheme="majorHAnsi" w:cstheme="majorBidi"/>
      <w:bCs/>
      <w:color w:val="7030A0"/>
      <w:sz w:val="32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sid w:val="00622232"/>
    <w:rPr>
      <w:rFonts w:asciiTheme="majorHAnsi" w:eastAsiaTheme="majorEastAsia" w:hAnsiTheme="majorHAnsi" w:cstheme="majorBidi"/>
      <w:iCs/>
      <w:color w:val="7030A0"/>
      <w:sz w:val="28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82FE8"/>
    <w:rsid w:val="00233B6B"/>
    <w:rsid w:val="00334DB6"/>
    <w:rsid w:val="003C47DD"/>
    <w:rsid w:val="00405721"/>
    <w:rsid w:val="00406E44"/>
    <w:rsid w:val="004265B1"/>
    <w:rsid w:val="0045333F"/>
    <w:rsid w:val="004C0729"/>
    <w:rsid w:val="00571EE0"/>
    <w:rsid w:val="006C61B4"/>
    <w:rsid w:val="00713AAB"/>
    <w:rsid w:val="007663D2"/>
    <w:rsid w:val="007D6563"/>
    <w:rsid w:val="00840A0A"/>
    <w:rsid w:val="00973EE1"/>
    <w:rsid w:val="00AC3D2E"/>
    <w:rsid w:val="00AF7571"/>
    <w:rsid w:val="00C254EE"/>
    <w:rsid w:val="00E0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Outubro de 2019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580A4F-5B27-413D-92DC-2BFE89481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408</TotalTime>
  <Pages>13</Pages>
  <Words>1712</Words>
  <Characters>9251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Diário de bordo</vt:lpstr>
      <vt:lpstr/>
    </vt:vector>
  </TitlesOfParts>
  <Company/>
  <LinksUpToDate>false</LinksUpToDate>
  <CharactersWithSpaces>10942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de bordo</dc:title>
  <dc:subject>Turma B – CodeXP – Manhã</dc:subject>
  <dc:creator>Helena Strada</dc:creator>
  <cp:keywords/>
  <dc:description/>
  <cp:lastModifiedBy>Saulo Santos</cp:lastModifiedBy>
  <cp:revision>74</cp:revision>
  <dcterms:created xsi:type="dcterms:W3CDTF">2018-12-27T15:45:00Z</dcterms:created>
  <dcterms:modified xsi:type="dcterms:W3CDTF">2019-10-19T13:26:00Z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